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B90E27" w:rsidRDefault="005465C2">
      <w:pPr>
        <w:pStyle w:val="Title"/>
        <w:jc w:val="right"/>
        <w:rPr>
          <w:rFonts w:ascii="Times New Roman" w:hAnsi="Times New Roman"/>
        </w:rPr>
      </w:pPr>
      <w:r>
        <w:t>Utility Payments</w:t>
      </w:r>
    </w:p>
    <w:p w:rsidR="0085257A" w:rsidRPr="00B90E27" w:rsidRDefault="00A2589B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r w:rsidR="00DB75A8">
              <w:t>21/03/2017</w:t>
            </w:r>
            <w:r w:rsidRPr="00B90E27">
              <w:t>&gt;</w:t>
            </w:r>
          </w:p>
        </w:tc>
        <w:tc>
          <w:tcPr>
            <w:tcW w:w="1152" w:type="dxa"/>
          </w:tcPr>
          <w:p w:rsidR="0085257A" w:rsidRPr="00B90E27" w:rsidRDefault="00DB75A8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DB75A8">
            <w:pPr>
              <w:pStyle w:val="Tabletext"/>
            </w:pPr>
            <w:r>
              <w:t>Mocan Ioana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0C7FF0">
            <w:pPr>
              <w:pStyle w:val="Tabletext"/>
            </w:pPr>
            <w:r>
              <w:t>&lt;05/04/2017&gt;</w:t>
            </w:r>
          </w:p>
        </w:tc>
        <w:tc>
          <w:tcPr>
            <w:tcW w:w="1152" w:type="dxa"/>
          </w:tcPr>
          <w:p w:rsidR="0085257A" w:rsidRPr="00B90E27" w:rsidRDefault="000C7FF0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bookmarkStart w:id="0" w:name="_GoBack"/>
            <w:bookmarkEnd w:id="0"/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F76CFA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F76CFA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F76CF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F76CFA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F76CF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A2589B">
        <w:lastRenderedPageBreak/>
        <w:fldChar w:fldCharType="begin"/>
      </w:r>
      <w:r w:rsidR="00A2589B">
        <w:instrText xml:space="preserve"> TITLE  \* MERGEFORMAT </w:instrText>
      </w:r>
      <w:r w:rsidR="00A2589B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A2589B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85257A" w:rsidRPr="00DC763B" w:rsidRDefault="00DC763B" w:rsidP="004A774E">
      <w:pPr>
        <w:pStyle w:val="InfoBlue"/>
      </w:pPr>
      <w:r w:rsidRPr="00DC763B">
        <w:t>The purpose of this document is to collect, analyze, and define high-level needs and</w:t>
      </w:r>
      <w:r>
        <w:t xml:space="preserve"> features of the application Utility Payments.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316556902"/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CC2384" w:rsidRDefault="00CC2384" w:rsidP="005465C2">
      <w:pPr>
        <w:ind w:firstLine="720"/>
      </w:pPr>
      <w:r>
        <w:t>This Vision Document is associated to the Utility Payments system which I will develop. This system will</w:t>
      </w:r>
      <w:r w:rsidR="005465C2">
        <w:t xml:space="preserve"> have three</w:t>
      </w:r>
      <w:r>
        <w:t xml:space="preserve"> different kinds of users</w:t>
      </w:r>
      <w:r w:rsidR="005465C2">
        <w:t>:</w:t>
      </w:r>
    </w:p>
    <w:p w:rsidR="005465C2" w:rsidRDefault="005465C2" w:rsidP="005465C2">
      <w:pPr>
        <w:numPr>
          <w:ilvl w:val="0"/>
          <w:numId w:val="31"/>
        </w:numPr>
      </w:pPr>
      <w:r>
        <w:t>Authentication process for the users, administrator and for the utility companies</w:t>
      </w:r>
      <w:r w:rsidR="008E3824">
        <w:t>.</w:t>
      </w:r>
    </w:p>
    <w:p w:rsidR="005465C2" w:rsidRDefault="005465C2" w:rsidP="005465C2">
      <w:pPr>
        <w:numPr>
          <w:ilvl w:val="0"/>
          <w:numId w:val="31"/>
        </w:numPr>
      </w:pPr>
      <w:r>
        <w:t xml:space="preserve">Two different types of registration </w:t>
      </w:r>
      <w:r w:rsidR="008E3824">
        <w:t>by using vital information to difference them.</w:t>
      </w:r>
    </w:p>
    <w:p w:rsidR="008E3824" w:rsidRDefault="008E3824" w:rsidP="005465C2">
      <w:pPr>
        <w:numPr>
          <w:ilvl w:val="0"/>
          <w:numId w:val="31"/>
        </w:numPr>
      </w:pPr>
      <w:r>
        <w:t>The users will have at first to choose form a list all the utility companies that they use.</w:t>
      </w:r>
    </w:p>
    <w:p w:rsidR="008E3824" w:rsidRDefault="008E3824" w:rsidP="005465C2">
      <w:pPr>
        <w:numPr>
          <w:ilvl w:val="0"/>
          <w:numId w:val="31"/>
        </w:numPr>
      </w:pPr>
      <w:r>
        <w:t>The users will next have to complete personal information about them so they can connect with the companies.</w:t>
      </w:r>
    </w:p>
    <w:p w:rsidR="008E3824" w:rsidRDefault="008E3824" w:rsidP="008E3824">
      <w:pPr>
        <w:numPr>
          <w:ilvl w:val="0"/>
          <w:numId w:val="31"/>
        </w:numPr>
      </w:pPr>
      <w:r>
        <w:t>The users will receive confirmation that they been inserted in a database and the companies will send the payments here.</w:t>
      </w:r>
    </w:p>
    <w:p w:rsidR="008E3824" w:rsidRDefault="008E3824" w:rsidP="008E3824">
      <w:pPr>
        <w:numPr>
          <w:ilvl w:val="0"/>
          <w:numId w:val="31"/>
        </w:numPr>
      </w:pPr>
      <w:r>
        <w:t>The companies will have to complete information about them and a bank account in which the people will send money for payment</w:t>
      </w:r>
    </w:p>
    <w:p w:rsidR="008E3824" w:rsidRDefault="000C7694" w:rsidP="008E3824">
      <w:pPr>
        <w:numPr>
          <w:ilvl w:val="0"/>
          <w:numId w:val="31"/>
        </w:numPr>
      </w:pPr>
      <w:r>
        <w:t>The companies will have to send bills every month</w:t>
      </w:r>
    </w:p>
    <w:p w:rsidR="000C7694" w:rsidRDefault="000C7694" w:rsidP="008E3824">
      <w:pPr>
        <w:numPr>
          <w:ilvl w:val="0"/>
          <w:numId w:val="31"/>
        </w:numPr>
      </w:pPr>
      <w:r>
        <w:t xml:space="preserve">The administrator will take care </w:t>
      </w:r>
      <w:r w:rsidR="00970B7C">
        <w:t xml:space="preserve">of the site will maintain it in good condition </w:t>
      </w:r>
    </w:p>
    <w:p w:rsidR="00970B7C" w:rsidRDefault="00970B7C" w:rsidP="008E3824">
      <w:pPr>
        <w:numPr>
          <w:ilvl w:val="0"/>
          <w:numId w:val="31"/>
        </w:numPr>
      </w:pPr>
      <w:r>
        <w:t xml:space="preserve">The user can make different changes to the profile and update data about him </w:t>
      </w:r>
    </w:p>
    <w:p w:rsidR="00970B7C" w:rsidRPr="00CC2384" w:rsidRDefault="00970B7C" w:rsidP="00970B7C">
      <w:pPr>
        <w:numPr>
          <w:ilvl w:val="0"/>
          <w:numId w:val="31"/>
        </w:numPr>
      </w:pPr>
      <w:r>
        <w:t>The companies can also make different changes about them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85257A" w:rsidRPr="00B90E27" w:rsidRDefault="00970B7C" w:rsidP="004A774E">
      <w:pPr>
        <w:pStyle w:val="InfoBlue"/>
      </w:pPr>
      <w:r>
        <w:tab/>
        <w:t xml:space="preserve">The only acronyms that can appear could be the name of the utility companies or the name of the streets. </w:t>
      </w:r>
    </w:p>
    <w:p w:rsidR="0085257A" w:rsidRPr="00766306" w:rsidRDefault="0085257A" w:rsidP="00DC763B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85257A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766306" w:rsidRDefault="00766306" w:rsidP="00766306">
      <w:pPr>
        <w:ind w:left="720"/>
      </w:pPr>
      <w:r>
        <w:t xml:space="preserve">The Vision document presents the following topics </w:t>
      </w:r>
    </w:p>
    <w:p w:rsidR="00766306" w:rsidRDefault="00766306" w:rsidP="00766306">
      <w:pPr>
        <w:numPr>
          <w:ilvl w:val="0"/>
          <w:numId w:val="32"/>
        </w:numPr>
      </w:pPr>
      <w:r>
        <w:t>Introduction : purpose , scope, definitions, reference, overview</w:t>
      </w:r>
    </w:p>
    <w:p w:rsidR="00766306" w:rsidRDefault="00766306" w:rsidP="00766306">
      <w:pPr>
        <w:numPr>
          <w:ilvl w:val="0"/>
          <w:numId w:val="32"/>
        </w:numPr>
      </w:pPr>
      <w:r>
        <w:t>Po</w:t>
      </w:r>
      <w:r w:rsidR="00971AA3">
        <w:t>sitioning : problem statement, product position statement</w:t>
      </w:r>
    </w:p>
    <w:p w:rsidR="00971AA3" w:rsidRDefault="00971AA3" w:rsidP="00766306">
      <w:pPr>
        <w:numPr>
          <w:ilvl w:val="0"/>
          <w:numId w:val="32"/>
        </w:numPr>
      </w:pPr>
      <w:r>
        <w:t xml:space="preserve">Stakeholder and user description : stakeholder summery, user summery, user environment </w:t>
      </w:r>
    </w:p>
    <w:p w:rsidR="00971AA3" w:rsidRPr="00766306" w:rsidRDefault="00971AA3" w:rsidP="00766306">
      <w:pPr>
        <w:numPr>
          <w:ilvl w:val="0"/>
          <w:numId w:val="32"/>
        </w:numPr>
      </w:pPr>
      <w:r>
        <w:t xml:space="preserve">Product requirements 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4"/>
      <w:bookmarkEnd w:id="5"/>
      <w:bookmarkEnd w:id="21"/>
    </w:p>
    <w:p w:rsidR="0085257A" w:rsidRPr="00971AA3" w:rsidRDefault="0085257A" w:rsidP="00DC763B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971AA3" w:rsidP="004A774E">
            <w:pPr>
              <w:pStyle w:val="InfoBlue"/>
            </w:pPr>
            <w:r w:rsidRPr="00481C29">
              <w:t xml:space="preserve">The problem that is solved by the application is the infernal queues that are present at all the </w:t>
            </w:r>
            <w:r w:rsidR="00B42BF7" w:rsidRPr="00481C29">
              <w:t>utility companies.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B42BF7" w:rsidP="004A774E">
            <w:pPr>
              <w:pStyle w:val="InfoBlue"/>
            </w:pPr>
            <w:r w:rsidRPr="00481C29">
              <w:t xml:space="preserve">People using utilities and the companies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D80D64" w:rsidP="004A774E">
            <w:pPr>
              <w:pStyle w:val="InfoBlue"/>
            </w:pPr>
            <w:r>
              <w:t>People</w:t>
            </w:r>
            <w:r w:rsidR="00FD0946" w:rsidRPr="00481C29">
              <w:t xml:space="preserve"> can</w:t>
            </w:r>
            <w:r w:rsidR="008C0CBE">
              <w:t xml:space="preserve">’t pay on time,  </w:t>
            </w:r>
            <w:r w:rsidR="005A6C1B">
              <w:t>p</w:t>
            </w:r>
            <w:r w:rsidR="005A6C1B">
              <w:t>eople</w:t>
            </w:r>
            <w:r w:rsidR="005A6C1B" w:rsidRPr="00481C29">
              <w:t xml:space="preserve"> </w:t>
            </w:r>
            <w:r w:rsidR="008C0CBE">
              <w:t>get impat</w:t>
            </w:r>
            <w:r w:rsidR="00287683">
              <w:t>ie</w:t>
            </w:r>
            <w:r w:rsidR="00E606E2" w:rsidRPr="00481C29">
              <w:t xml:space="preserve">nt and angry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06E2" w:rsidRPr="00481C29" w:rsidRDefault="00D80D64" w:rsidP="004A774E">
            <w:pPr>
              <w:pStyle w:val="InfoBlue"/>
            </w:pPr>
            <w:r>
              <w:t>People</w:t>
            </w:r>
            <w:r w:rsidRPr="00481C29">
              <w:t xml:space="preserve"> </w:t>
            </w:r>
            <w:r w:rsidR="00E606E2" w:rsidRPr="00481C29">
              <w:t>pay on time, do not stay at infernal queues, pay form home where they don’t get angry, and don’t pay more because of the late bills.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85257A" w:rsidRPr="00B90E27" w:rsidRDefault="0085257A" w:rsidP="004A774E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E606E2" w:rsidP="004A774E">
            <w:pPr>
              <w:pStyle w:val="InfoBlue"/>
            </w:pPr>
            <w:r w:rsidRPr="00481C29">
              <w:t>People using utilities and the companies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E606E2" w:rsidP="004A774E">
            <w:pPr>
              <w:pStyle w:val="InfoBlue"/>
            </w:pPr>
            <w:r w:rsidRPr="00481C29">
              <w:t>The ones that want to pay on time and hate long que</w:t>
            </w:r>
            <w:r w:rsidR="005A58C8" w:rsidRPr="00481C29">
              <w:t xml:space="preserve">ues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5A58C8">
            <w:pPr>
              <w:pStyle w:val="BodyText"/>
              <w:keepNext/>
              <w:ind w:left="72"/>
            </w:pPr>
            <w:r>
              <w:t>Utility payments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5A58C8" w:rsidP="004A774E">
            <w:pPr>
              <w:pStyle w:val="InfoBlue"/>
            </w:pPr>
            <w:r w:rsidRPr="00481C29">
              <w:t xml:space="preserve"> A web application for payment of all the utilities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5A58C8" w:rsidP="004A774E">
            <w:pPr>
              <w:pStyle w:val="InfoBlue"/>
            </w:pPr>
            <w:r w:rsidRPr="00481C29">
              <w:t>Persons pay on time, do not stay at infernal queues, pay form home.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81C29" w:rsidRDefault="005A58C8" w:rsidP="004A774E">
            <w:pPr>
              <w:pStyle w:val="InfoBlue"/>
            </w:pPr>
            <w:r w:rsidRPr="00481C29">
              <w:t xml:space="preserve">The existing application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481C29" w:rsidRDefault="005A58C8" w:rsidP="004A774E">
            <w:pPr>
              <w:pStyle w:val="InfoBlue"/>
            </w:pPr>
            <w:r w:rsidRPr="00481C29">
              <w:t>This application can be used to pay all the bills not only one bill at one companies.</w:t>
            </w:r>
          </w:p>
        </w:tc>
      </w:tr>
    </w:tbl>
    <w:p w:rsidR="0085257A" w:rsidRPr="00B90E27" w:rsidRDefault="0085257A" w:rsidP="004A774E">
      <w:pPr>
        <w:pStyle w:val="InfoBlue"/>
      </w:pP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85257A" w:rsidRDefault="00780817" w:rsidP="004A774E">
      <w:pPr>
        <w:pStyle w:val="InfoBlue"/>
      </w:pPr>
      <w:r>
        <w:t>In this section, the users of the Utility Payment will be discussed. There are three kinds of such users in this system and they are:</w:t>
      </w:r>
    </w:p>
    <w:p w:rsidR="00780817" w:rsidRDefault="00780817" w:rsidP="00780817">
      <w:pPr>
        <w:pStyle w:val="BodyText"/>
        <w:numPr>
          <w:ilvl w:val="0"/>
          <w:numId w:val="33"/>
        </w:numPr>
      </w:pPr>
      <w:r>
        <w:t>User – customer</w:t>
      </w:r>
    </w:p>
    <w:p w:rsidR="00780817" w:rsidRDefault="00780817" w:rsidP="00780817">
      <w:pPr>
        <w:pStyle w:val="BodyText"/>
        <w:numPr>
          <w:ilvl w:val="0"/>
          <w:numId w:val="33"/>
        </w:numPr>
      </w:pPr>
      <w:r>
        <w:t xml:space="preserve">Companies - provider of bills </w:t>
      </w:r>
    </w:p>
    <w:p w:rsidR="00780817" w:rsidRPr="00780817" w:rsidRDefault="00780817" w:rsidP="00780817">
      <w:pPr>
        <w:pStyle w:val="BodyText"/>
        <w:numPr>
          <w:ilvl w:val="0"/>
          <w:numId w:val="33"/>
        </w:numPr>
      </w:pPr>
      <w:r>
        <w:t>Administrator-person responsible for maintain it in good condition</w:t>
      </w:r>
    </w:p>
    <w:p w:rsidR="0085257A" w:rsidRDefault="0085257A" w:rsidP="00DC763B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4A774E" w:rsidRPr="004A774E" w:rsidRDefault="004A774E" w:rsidP="004A774E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481C29" w:rsidRDefault="00146CAA" w:rsidP="004A774E">
            <w:pPr>
              <w:pStyle w:val="InfoBlue"/>
            </w:pPr>
            <w:r w:rsidRPr="00481C29">
              <w:t>Administrator</w:t>
            </w:r>
            <w:r w:rsidR="00144941" w:rsidRPr="00481C29">
              <w:t>/ Manager/ Software Architect</w:t>
            </w:r>
          </w:p>
        </w:tc>
        <w:tc>
          <w:tcPr>
            <w:tcW w:w="2610" w:type="dxa"/>
          </w:tcPr>
          <w:p w:rsidR="0085257A" w:rsidRPr="00481C29" w:rsidRDefault="007B1773" w:rsidP="004A774E">
            <w:pPr>
              <w:pStyle w:val="InfoBlue"/>
            </w:pPr>
            <w:r w:rsidRPr="00481C29">
              <w:rPr>
                <w:rStyle w:val="apple-converted-space"/>
              </w:rPr>
              <w:t> </w:t>
            </w:r>
            <w:r w:rsidR="00146CAA" w:rsidRPr="00481C29">
              <w:rPr>
                <w:rStyle w:val="apple-converted-space"/>
              </w:rPr>
              <w:t xml:space="preserve">Person that </w:t>
            </w:r>
            <w:r w:rsidR="00E241F6" w:rsidRPr="00481C29">
              <w:t>takes care of the site</w:t>
            </w:r>
            <w:r w:rsidR="00D15219" w:rsidRPr="00481C29">
              <w:t>.</w:t>
            </w:r>
            <w:r w:rsidR="00E241F6" w:rsidRPr="00481C29">
              <w:t xml:space="preserve"> </w:t>
            </w:r>
          </w:p>
        </w:tc>
        <w:tc>
          <w:tcPr>
            <w:tcW w:w="3960" w:type="dxa"/>
          </w:tcPr>
          <w:p w:rsidR="00144941" w:rsidRDefault="00144941" w:rsidP="00D15219">
            <w:pPr>
              <w:numPr>
                <w:ilvl w:val="0"/>
                <w:numId w:val="34"/>
              </w:numPr>
            </w:pPr>
            <w:r>
              <w:t>Implements the system</w:t>
            </w:r>
          </w:p>
          <w:p w:rsidR="00144941" w:rsidRDefault="00144941" w:rsidP="00D15219">
            <w:pPr>
              <w:numPr>
                <w:ilvl w:val="0"/>
                <w:numId w:val="34"/>
              </w:numPr>
            </w:pPr>
            <w:r>
              <w:t>manages and allocates resources</w:t>
            </w:r>
          </w:p>
          <w:p w:rsidR="00144941" w:rsidRDefault="00144941" w:rsidP="00D15219">
            <w:pPr>
              <w:numPr>
                <w:ilvl w:val="0"/>
                <w:numId w:val="34"/>
              </w:numPr>
            </w:pPr>
            <w:r>
              <w:t>coordinates interactions with customers and users</w:t>
            </w:r>
          </w:p>
          <w:p w:rsidR="0085257A" w:rsidRDefault="00D15219" w:rsidP="00D15219">
            <w:pPr>
              <w:numPr>
                <w:ilvl w:val="0"/>
                <w:numId w:val="34"/>
              </w:numPr>
            </w:pPr>
            <w:r>
              <w:t>maintain it in good condition</w:t>
            </w:r>
          </w:p>
          <w:p w:rsidR="00D15219" w:rsidRDefault="00D15219" w:rsidP="00D15219">
            <w:pPr>
              <w:numPr>
                <w:ilvl w:val="0"/>
                <w:numId w:val="34"/>
              </w:numPr>
            </w:pPr>
            <w:r>
              <w:t>check it at a regular basis</w:t>
            </w:r>
          </w:p>
          <w:p w:rsidR="00D15219" w:rsidRDefault="00D15219" w:rsidP="00D15219">
            <w:pPr>
              <w:numPr>
                <w:ilvl w:val="0"/>
                <w:numId w:val="34"/>
              </w:numPr>
            </w:pPr>
            <w:r>
              <w:t>verify if someone made something illegal</w:t>
            </w:r>
          </w:p>
          <w:p w:rsidR="00D15219" w:rsidRDefault="00D15219" w:rsidP="00D15219">
            <w:pPr>
              <w:numPr>
                <w:ilvl w:val="0"/>
                <w:numId w:val="34"/>
              </w:numPr>
            </w:pPr>
            <w:r>
              <w:t>make some changes in time</w:t>
            </w:r>
          </w:p>
          <w:p w:rsidR="00D15219" w:rsidRDefault="00D15219" w:rsidP="00D15219">
            <w:pPr>
              <w:numPr>
                <w:ilvl w:val="0"/>
                <w:numId w:val="34"/>
              </w:numPr>
            </w:pPr>
            <w:r>
              <w:t xml:space="preserve">make the site more easy to use </w:t>
            </w:r>
          </w:p>
          <w:p w:rsidR="00D15219" w:rsidRPr="00F76CFA" w:rsidRDefault="00144941" w:rsidP="00D15219">
            <w:pPr>
              <w:numPr>
                <w:ilvl w:val="0"/>
                <w:numId w:val="34"/>
              </w:numPr>
            </w:pPr>
            <w:r>
              <w:t>add more options for the system meaning is improves it</w:t>
            </w:r>
          </w:p>
        </w:tc>
      </w:tr>
      <w:tr w:rsidR="00287683" w:rsidRPr="00B90E27">
        <w:tc>
          <w:tcPr>
            <w:tcW w:w="1890" w:type="dxa"/>
          </w:tcPr>
          <w:p w:rsidR="00287683" w:rsidRPr="00481C29" w:rsidRDefault="00287683" w:rsidP="00287683">
            <w:pPr>
              <w:pStyle w:val="InfoBlue"/>
            </w:pPr>
            <w:r w:rsidRPr="00481C29">
              <w:t>Utility companies</w:t>
            </w:r>
          </w:p>
        </w:tc>
        <w:tc>
          <w:tcPr>
            <w:tcW w:w="2610" w:type="dxa"/>
          </w:tcPr>
          <w:p w:rsidR="00287683" w:rsidRPr="00481C29" w:rsidRDefault="00287683" w:rsidP="00287683">
            <w:pPr>
              <w:pStyle w:val="InfoBlue"/>
              <w:rPr>
                <w:rStyle w:val="apple-converted-space"/>
              </w:rPr>
            </w:pPr>
            <w:r w:rsidRPr="00481C29">
              <w:rPr>
                <w:rStyle w:val="hvr"/>
              </w:rPr>
              <w:t>Any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organization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which</w:t>
            </w:r>
            <w:r w:rsidRPr="00481C29">
              <w:rPr>
                <w:rStyle w:val="apple-converted-space"/>
              </w:rPr>
              <w:t> </w:t>
            </w:r>
            <w:r>
              <w:rPr>
                <w:rStyle w:val="apple-converted-space"/>
              </w:rPr>
              <w:t xml:space="preserve"> </w:t>
            </w:r>
            <w:r>
              <w:rPr>
                <w:rStyle w:val="hvr"/>
              </w:rPr>
              <w:t>prov</w:t>
            </w:r>
            <w:r w:rsidRPr="00481C29">
              <w:rPr>
                <w:rStyle w:val="hvr"/>
              </w:rPr>
              <w:t xml:space="preserve">ides 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services</w:t>
            </w:r>
            <w:r w:rsidRPr="00481C29">
              <w:rPr>
                <w:rStyle w:val="apple-converted-space"/>
              </w:rPr>
              <w:t> </w:t>
            </w:r>
            <w:r w:rsidRPr="00481C29">
              <w:t>to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the</w:t>
            </w:r>
            <w:r w:rsidRPr="00481C29">
              <w:rPr>
                <w:rStyle w:val="apple-converted-space"/>
              </w:rPr>
              <w:t xml:space="preserve">  </w:t>
            </w:r>
            <w:r w:rsidRPr="00481C29">
              <w:rPr>
                <w:rStyle w:val="hvr"/>
              </w:rPr>
              <w:t>general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public,</w:t>
            </w:r>
            <w:r w:rsidRPr="00481C29">
              <w:rPr>
                <w:rStyle w:val="apple-converted-space"/>
              </w:rPr>
              <w:t xml:space="preserve">  </w:t>
            </w:r>
            <w:r w:rsidRPr="00481C29">
              <w:rPr>
                <w:rStyle w:val="hvr"/>
              </w:rPr>
              <w:t>although</w:t>
            </w:r>
            <w:r w:rsidRPr="00481C29">
              <w:rPr>
                <w:rStyle w:val="apple-converted-space"/>
              </w:rPr>
              <w:t> </w:t>
            </w:r>
            <w:r w:rsidRPr="00481C29">
              <w:t xml:space="preserve">it 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may</w:t>
            </w:r>
            <w:r w:rsidRPr="00481C29">
              <w:rPr>
                <w:rStyle w:val="apple-converted-space"/>
              </w:rPr>
              <w:t> </w:t>
            </w:r>
            <w:r w:rsidRPr="00481C29">
              <w:t xml:space="preserve">be </w:t>
            </w:r>
            <w:r w:rsidRPr="00481C29">
              <w:rPr>
                <w:rStyle w:val="hvr"/>
              </w:rPr>
              <w:t>privately</w:t>
            </w:r>
            <w:r w:rsidRPr="00146CAA">
              <w:rPr>
                <w:rStyle w:val="apple-converted-space"/>
              </w:rPr>
              <w:t> </w:t>
            </w:r>
            <w:r w:rsidRPr="00146CAA">
              <w:rPr>
                <w:rStyle w:val="hvr"/>
              </w:rPr>
              <w:t>owned.</w:t>
            </w:r>
          </w:p>
        </w:tc>
        <w:tc>
          <w:tcPr>
            <w:tcW w:w="3960" w:type="dxa"/>
          </w:tcPr>
          <w:p w:rsidR="00287683" w:rsidRDefault="00287683" w:rsidP="00287683">
            <w:pPr>
              <w:numPr>
                <w:ilvl w:val="0"/>
                <w:numId w:val="34"/>
              </w:numPr>
            </w:pPr>
            <w:r>
              <w:t xml:space="preserve">companies will have to </w:t>
            </w:r>
            <w:r>
              <w:t xml:space="preserve">complete </w:t>
            </w:r>
            <w:r>
              <w:t>information a</w:t>
            </w:r>
            <w:r>
              <w:t xml:space="preserve">bout them and a bank account </w:t>
            </w:r>
          </w:p>
          <w:p w:rsidR="00287683" w:rsidRDefault="00287683" w:rsidP="00287683">
            <w:pPr>
              <w:numPr>
                <w:ilvl w:val="0"/>
                <w:numId w:val="34"/>
              </w:numPr>
            </w:pPr>
            <w:r>
              <w:t xml:space="preserve"> companies will have to send bills every month</w:t>
            </w:r>
          </w:p>
          <w:p w:rsidR="00287683" w:rsidRPr="00CC2384" w:rsidRDefault="00287683" w:rsidP="00287683">
            <w:pPr>
              <w:numPr>
                <w:ilvl w:val="0"/>
                <w:numId w:val="34"/>
              </w:numPr>
            </w:pPr>
            <w:r>
              <w:t>companies can also make different changes about them</w:t>
            </w:r>
          </w:p>
          <w:p w:rsidR="00287683" w:rsidRPr="00481C29" w:rsidRDefault="00287683" w:rsidP="00287683">
            <w:pPr>
              <w:pStyle w:val="InfoBlue"/>
            </w:pPr>
          </w:p>
        </w:tc>
      </w:tr>
      <w:tr w:rsidR="00287683" w:rsidRPr="00B90E27">
        <w:tc>
          <w:tcPr>
            <w:tcW w:w="1890" w:type="dxa"/>
          </w:tcPr>
          <w:p w:rsidR="00287683" w:rsidRPr="00481C29" w:rsidRDefault="00287683" w:rsidP="00287683">
            <w:pPr>
              <w:pStyle w:val="InfoBlue"/>
            </w:pPr>
            <w:r w:rsidRPr="00481C29">
              <w:t>Users</w:t>
            </w:r>
          </w:p>
        </w:tc>
        <w:tc>
          <w:tcPr>
            <w:tcW w:w="2610" w:type="dxa"/>
          </w:tcPr>
          <w:p w:rsidR="00287683" w:rsidRPr="00481C29" w:rsidRDefault="00287683" w:rsidP="00287683">
            <w:pPr>
              <w:pStyle w:val="InfoBlue"/>
              <w:rPr>
                <w:rStyle w:val="hvr"/>
              </w:rPr>
            </w:pPr>
            <w:r w:rsidRPr="00481C29">
              <w:rPr>
                <w:rStyle w:val="hvr"/>
              </w:rPr>
              <w:t>Costumers</w:t>
            </w:r>
          </w:p>
        </w:tc>
        <w:tc>
          <w:tcPr>
            <w:tcW w:w="3960" w:type="dxa"/>
          </w:tcPr>
          <w:p w:rsidR="00287683" w:rsidRDefault="00287683" w:rsidP="00287683">
            <w:pPr>
              <w:numPr>
                <w:ilvl w:val="0"/>
                <w:numId w:val="34"/>
              </w:numPr>
            </w:pPr>
            <w:r>
              <w:t>to pay bills</w:t>
            </w:r>
          </w:p>
          <w:p w:rsidR="00287683" w:rsidRDefault="00287683" w:rsidP="00287683">
            <w:pPr>
              <w:numPr>
                <w:ilvl w:val="0"/>
                <w:numId w:val="34"/>
              </w:numPr>
            </w:pPr>
            <w:r>
              <w:t>to make account</w:t>
            </w:r>
          </w:p>
          <w:p w:rsidR="00287683" w:rsidRDefault="00287683" w:rsidP="00287683">
            <w:pPr>
              <w:numPr>
                <w:ilvl w:val="0"/>
                <w:numId w:val="34"/>
              </w:numPr>
            </w:pPr>
            <w:r>
              <w:t>to change information about them if necessary</w:t>
            </w:r>
          </w:p>
          <w:p w:rsidR="00287683" w:rsidRDefault="00287683" w:rsidP="00287683">
            <w:pPr>
              <w:numPr>
                <w:ilvl w:val="0"/>
                <w:numId w:val="34"/>
              </w:numPr>
            </w:pPr>
            <w:r>
              <w:t>to express their complains</w:t>
            </w:r>
          </w:p>
        </w:tc>
      </w:tr>
    </w:tbl>
    <w:p w:rsidR="0085257A" w:rsidRDefault="0085257A" w:rsidP="00146CA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lastRenderedPageBreak/>
        <w:t>User Summary</w:t>
      </w:r>
      <w:bookmarkEnd w:id="36"/>
      <w:bookmarkEnd w:id="37"/>
    </w:p>
    <w:p w:rsidR="004A774E" w:rsidRPr="004A774E" w:rsidRDefault="004A774E" w:rsidP="004A774E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1800"/>
        <w:gridCol w:w="3240"/>
        <w:gridCol w:w="2628"/>
      </w:tblGrid>
      <w:tr w:rsidR="0085257A" w:rsidRPr="00B90E27" w:rsidTr="00146CAA">
        <w:trPr>
          <w:trHeight w:val="418"/>
        </w:trPr>
        <w:tc>
          <w:tcPr>
            <w:tcW w:w="108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0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146CAA">
        <w:trPr>
          <w:trHeight w:val="976"/>
        </w:trPr>
        <w:tc>
          <w:tcPr>
            <w:tcW w:w="1080" w:type="dxa"/>
          </w:tcPr>
          <w:p w:rsidR="0085257A" w:rsidRPr="00481C29" w:rsidRDefault="00146CAA" w:rsidP="004A774E">
            <w:pPr>
              <w:pStyle w:val="InfoBlue"/>
            </w:pPr>
            <w:r w:rsidRPr="00481C29">
              <w:t>Utility companies</w:t>
            </w:r>
          </w:p>
        </w:tc>
        <w:tc>
          <w:tcPr>
            <w:tcW w:w="1800" w:type="dxa"/>
          </w:tcPr>
          <w:p w:rsidR="0085257A" w:rsidRPr="00481C29" w:rsidRDefault="00146CAA" w:rsidP="004A774E">
            <w:pPr>
              <w:pStyle w:val="InfoBlue"/>
            </w:pPr>
            <w:r w:rsidRPr="00481C29">
              <w:rPr>
                <w:rStyle w:val="hvr"/>
              </w:rPr>
              <w:t>Any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organization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which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 xml:space="preserve">provides 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services</w:t>
            </w:r>
            <w:r w:rsidRPr="00481C29">
              <w:rPr>
                <w:rStyle w:val="apple-converted-space"/>
              </w:rPr>
              <w:t> </w:t>
            </w:r>
            <w:r w:rsidRPr="00481C29">
              <w:t>to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the</w:t>
            </w:r>
            <w:r w:rsidRPr="00481C29">
              <w:rPr>
                <w:rStyle w:val="apple-converted-space"/>
              </w:rPr>
              <w:t xml:space="preserve">  </w:t>
            </w:r>
            <w:r w:rsidRPr="00481C29">
              <w:rPr>
                <w:rStyle w:val="hvr"/>
              </w:rPr>
              <w:t>general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public,</w:t>
            </w:r>
            <w:r w:rsidRPr="00481C29">
              <w:rPr>
                <w:rStyle w:val="apple-converted-space"/>
              </w:rPr>
              <w:t xml:space="preserve">  </w:t>
            </w:r>
            <w:r w:rsidRPr="00481C29">
              <w:rPr>
                <w:rStyle w:val="hvr"/>
              </w:rPr>
              <w:t>although</w:t>
            </w:r>
            <w:r w:rsidRPr="00481C29">
              <w:rPr>
                <w:rStyle w:val="apple-converted-space"/>
              </w:rPr>
              <w:t> </w:t>
            </w:r>
            <w:r w:rsidRPr="00481C29">
              <w:t xml:space="preserve">it </w:t>
            </w:r>
            <w:r w:rsidRPr="00481C29">
              <w:rPr>
                <w:rStyle w:val="apple-converted-space"/>
              </w:rPr>
              <w:t> </w:t>
            </w:r>
            <w:r w:rsidRPr="00481C29">
              <w:rPr>
                <w:rStyle w:val="hvr"/>
              </w:rPr>
              <w:t>may</w:t>
            </w:r>
            <w:r w:rsidRPr="00481C29">
              <w:rPr>
                <w:rStyle w:val="apple-converted-space"/>
              </w:rPr>
              <w:t> </w:t>
            </w:r>
            <w:r w:rsidRPr="00481C29">
              <w:t xml:space="preserve">be </w:t>
            </w:r>
            <w:r w:rsidRPr="00481C29">
              <w:rPr>
                <w:rStyle w:val="hvr"/>
              </w:rPr>
              <w:t>privately</w:t>
            </w:r>
            <w:r w:rsidRPr="00146CAA">
              <w:rPr>
                <w:rStyle w:val="apple-converted-space"/>
              </w:rPr>
              <w:t> </w:t>
            </w:r>
            <w:r w:rsidRPr="00146CAA">
              <w:rPr>
                <w:rStyle w:val="hvr"/>
              </w:rPr>
              <w:t>owned.</w:t>
            </w:r>
          </w:p>
        </w:tc>
        <w:tc>
          <w:tcPr>
            <w:tcW w:w="3240" w:type="dxa"/>
          </w:tcPr>
          <w:p w:rsidR="00146CAA" w:rsidRDefault="00146CAA" w:rsidP="00146CAA">
            <w:r>
              <w:t>The companies will have to complete information about them and a bank account in which the people will send money for payment</w:t>
            </w:r>
          </w:p>
          <w:p w:rsidR="00146CAA" w:rsidRDefault="00146CAA" w:rsidP="00146CAA">
            <w:r>
              <w:t>The companies will have to send bills every month</w:t>
            </w:r>
          </w:p>
          <w:p w:rsidR="00146CAA" w:rsidRPr="00CC2384" w:rsidRDefault="00146CAA" w:rsidP="00146CAA">
            <w:r>
              <w:t>The companies can also make different changes about them</w:t>
            </w:r>
          </w:p>
          <w:p w:rsidR="0085257A" w:rsidRPr="00481C29" w:rsidRDefault="0085257A" w:rsidP="004A774E">
            <w:pPr>
              <w:pStyle w:val="InfoBlue"/>
            </w:pPr>
          </w:p>
        </w:tc>
        <w:tc>
          <w:tcPr>
            <w:tcW w:w="2628" w:type="dxa"/>
          </w:tcPr>
          <w:p w:rsidR="0085257A" w:rsidRPr="00481C29" w:rsidRDefault="00146CAA" w:rsidP="004A774E">
            <w:pPr>
              <w:pStyle w:val="InfoBlue"/>
            </w:pPr>
            <w:r w:rsidRPr="00481C29">
              <w:t>Self</w:t>
            </w:r>
          </w:p>
        </w:tc>
      </w:tr>
      <w:tr w:rsidR="00144941" w:rsidRPr="00B90E27" w:rsidTr="00146CAA">
        <w:trPr>
          <w:trHeight w:val="976"/>
        </w:trPr>
        <w:tc>
          <w:tcPr>
            <w:tcW w:w="1080" w:type="dxa"/>
          </w:tcPr>
          <w:p w:rsidR="00144941" w:rsidRPr="00481C29" w:rsidRDefault="00144941" w:rsidP="004A774E">
            <w:pPr>
              <w:pStyle w:val="InfoBlue"/>
            </w:pPr>
            <w:r w:rsidRPr="00481C29">
              <w:t>Users</w:t>
            </w:r>
          </w:p>
        </w:tc>
        <w:tc>
          <w:tcPr>
            <w:tcW w:w="1800" w:type="dxa"/>
          </w:tcPr>
          <w:p w:rsidR="00144941" w:rsidRPr="00481C29" w:rsidRDefault="00144941" w:rsidP="004A774E">
            <w:pPr>
              <w:pStyle w:val="InfoBlue"/>
              <w:rPr>
                <w:rStyle w:val="hvr"/>
              </w:rPr>
            </w:pPr>
            <w:r w:rsidRPr="00481C29">
              <w:rPr>
                <w:rStyle w:val="hvr"/>
              </w:rPr>
              <w:t xml:space="preserve"> Costumers </w:t>
            </w:r>
          </w:p>
        </w:tc>
        <w:tc>
          <w:tcPr>
            <w:tcW w:w="3240" w:type="dxa"/>
          </w:tcPr>
          <w:p w:rsidR="00144941" w:rsidRDefault="00144941" w:rsidP="00146CAA">
            <w:r>
              <w:t xml:space="preserve">People that use the </w:t>
            </w:r>
            <w:r w:rsidR="004A774E">
              <w:t>utilities :</w:t>
            </w:r>
            <w:r w:rsidR="004A774E">
              <w:rPr>
                <w:rFonts w:ascii="Arial" w:hAnsi="Arial" w:cs="Arial"/>
                <w:color w:val="404040"/>
                <w:shd w:val="clear" w:color="auto" w:fill="FFFFFF"/>
              </w:rPr>
              <w:t xml:space="preserve"> </w:t>
            </w:r>
            <w:r w:rsidR="004A774E" w:rsidRPr="00481C29">
              <w:rPr>
                <w:rStyle w:val="hvr"/>
                <w:color w:val="000000"/>
                <w:shd w:val="clear" w:color="auto" w:fill="FFFFFF"/>
              </w:rPr>
              <w:t xml:space="preserve">include 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electric,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gas,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telephone,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water</w:t>
            </w:r>
            <w:r w:rsidR="004A774E">
              <w:rPr>
                <w:rStyle w:val="hvr"/>
                <w:color w:val="000000"/>
                <w:shd w:val="clear" w:color="auto" w:fill="FFFFFF"/>
              </w:rPr>
              <w:t xml:space="preserve"> 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 xml:space="preserve"> 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and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television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cable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systems,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 xml:space="preserve">  </w:t>
            </w:r>
            <w:r w:rsidR="004A774E" w:rsidRPr="004A774E">
              <w:rPr>
                <w:color w:val="000000"/>
                <w:shd w:val="clear" w:color="auto" w:fill="FFFFFF"/>
              </w:rPr>
              <w:t>as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well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color w:val="000000"/>
                <w:shd w:val="clear" w:color="auto" w:fill="FFFFFF"/>
              </w:rPr>
              <w:t>as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streetcar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and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bus</w:t>
            </w:r>
            <w:r w:rsidR="004A774E" w:rsidRPr="004A774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4A774E" w:rsidRPr="004A774E">
              <w:rPr>
                <w:rStyle w:val="hvr"/>
                <w:color w:val="000000"/>
                <w:shd w:val="clear" w:color="auto" w:fill="FFFFFF"/>
              </w:rPr>
              <w:t>lines</w:t>
            </w:r>
            <w:r w:rsidR="004A774E" w:rsidRPr="00481C29">
              <w:rPr>
                <w:rStyle w:val="hvr"/>
                <w:color w:val="000000"/>
                <w:shd w:val="clear" w:color="auto" w:fill="FFFFFF"/>
              </w:rPr>
              <w:t>.</w:t>
            </w:r>
          </w:p>
        </w:tc>
        <w:tc>
          <w:tcPr>
            <w:tcW w:w="2628" w:type="dxa"/>
          </w:tcPr>
          <w:p w:rsidR="00144941" w:rsidRPr="00481C29" w:rsidRDefault="00144941" w:rsidP="004A774E">
            <w:pPr>
              <w:pStyle w:val="InfoBlue"/>
            </w:pPr>
            <w:r w:rsidRPr="00481C29">
              <w:t>Self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85257A" w:rsidRDefault="004A774E" w:rsidP="004A774E">
      <w:pPr>
        <w:pStyle w:val="InfoBlue"/>
        <w:rPr>
          <w:rStyle w:val="hvr"/>
        </w:rPr>
      </w:pPr>
      <w:r>
        <w:tab/>
      </w:r>
      <w:r w:rsidRPr="004A774E">
        <w:t>The application</w:t>
      </w:r>
      <w:r>
        <w:t xml:space="preserve"> Utility Payment will be used by</w:t>
      </w:r>
      <w:r w:rsidRPr="004A774E">
        <w:t xml:space="preserve"> people that have a house that includes one or all of the utilities like </w:t>
      </w:r>
      <w:r w:rsidRPr="00481C29">
        <w:rPr>
          <w:rStyle w:val="hvr"/>
        </w:rPr>
        <w:t>electric,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gas,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telephone,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water</w:t>
      </w:r>
      <w:r w:rsidRPr="00481C29">
        <w:rPr>
          <w:rStyle w:val="apple-converted-space"/>
        </w:rPr>
        <w:t xml:space="preserve"> </w:t>
      </w:r>
      <w:r w:rsidRPr="00481C29">
        <w:rPr>
          <w:rStyle w:val="hvr"/>
        </w:rPr>
        <w:t>and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television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cable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systems</w:t>
      </w:r>
      <w:r>
        <w:rPr>
          <w:rStyle w:val="hvr"/>
        </w:rPr>
        <w:t xml:space="preserve"> </w:t>
      </w:r>
      <w:r w:rsidRPr="00481C29">
        <w:rPr>
          <w:rStyle w:val="apple-converted-space"/>
        </w:rPr>
        <w:t xml:space="preserve"> </w:t>
      </w:r>
      <w:r w:rsidRPr="004A774E">
        <w:t>as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well</w:t>
      </w:r>
      <w:r w:rsidRPr="00481C29">
        <w:rPr>
          <w:rStyle w:val="apple-converted-space"/>
        </w:rPr>
        <w:t> </w:t>
      </w:r>
      <w:r w:rsidRPr="004A774E">
        <w:t>as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streetcar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and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bus</w:t>
      </w:r>
      <w:r w:rsidRPr="00481C29">
        <w:rPr>
          <w:rStyle w:val="apple-converted-space"/>
        </w:rPr>
        <w:t> </w:t>
      </w:r>
      <w:r w:rsidRPr="00481C29">
        <w:rPr>
          <w:rStyle w:val="hvr"/>
        </w:rPr>
        <w:t>lines</w:t>
      </w:r>
      <w:r>
        <w:rPr>
          <w:rStyle w:val="hvr"/>
        </w:rPr>
        <w:t>.</w:t>
      </w:r>
    </w:p>
    <w:p w:rsidR="004A774E" w:rsidRDefault="004A774E" w:rsidP="004A774E">
      <w:pPr>
        <w:pStyle w:val="BodyText"/>
        <w:ind w:left="0"/>
      </w:pPr>
      <w:r>
        <w:tab/>
      </w:r>
      <w:r w:rsidR="00FC693B">
        <w:t>The application can be used every were a person wants of course if they have internet and some device that can access the web browser.</w:t>
      </w:r>
    </w:p>
    <w:p w:rsidR="00FC693B" w:rsidRDefault="00FC693B" w:rsidP="004A774E">
      <w:pPr>
        <w:pStyle w:val="BodyText"/>
        <w:ind w:left="0"/>
      </w:pPr>
      <w:r>
        <w:tab/>
        <w:t>The payment can be done at any hour and in any day, it doesn’t have working hours.</w:t>
      </w:r>
    </w:p>
    <w:p w:rsidR="00FD0946" w:rsidRPr="004A774E" w:rsidRDefault="00FD0946" w:rsidP="004A774E">
      <w:pPr>
        <w:pStyle w:val="BodyText"/>
        <w:ind w:left="0"/>
      </w:pPr>
      <w:r>
        <w:tab/>
        <w:t>The application has a friendly interface easy to use and understand.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B90E27" w:rsidRDefault="00496983" w:rsidP="004A774E">
      <w:pPr>
        <w:pStyle w:val="InfoBlue"/>
      </w:pPr>
      <w:r>
        <w:tab/>
        <w:t xml:space="preserve">The platform in which the project will be develop is Visual Studio. The project will be a web application which can be access from any browser application and doesn’t need any software to be installed. </w:t>
      </w:r>
    </w:p>
    <w:sectPr w:rsidR="0085257A" w:rsidRPr="00B90E27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89B" w:rsidRDefault="00A2589B">
      <w:pPr>
        <w:spacing w:line="240" w:lineRule="auto"/>
      </w:pPr>
      <w:r>
        <w:separator/>
      </w:r>
    </w:p>
  </w:endnote>
  <w:endnote w:type="continuationSeparator" w:id="0">
    <w:p w:rsidR="00A2589B" w:rsidRDefault="00A25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A2589B">
            <w:fldChar w:fldCharType="begin"/>
          </w:r>
          <w:r w:rsidR="00A2589B">
            <w:instrText xml:space="preserve"> DOCPROPERTY "Company"  \* MERGEFORMAT </w:instrText>
          </w:r>
          <w:r w:rsidR="00A2589B">
            <w:fldChar w:fldCharType="separate"/>
          </w:r>
          <w:r>
            <w:t>&lt;Student Name&gt;</w:t>
          </w:r>
          <w:r w:rsidR="00A2589B">
            <w:fldChar w:fldCharType="end"/>
          </w:r>
          <w:r>
            <w:t xml:space="preserve">, </w:t>
          </w:r>
          <w:r w:rsidR="00F76CFA">
            <w:fldChar w:fldCharType="begin"/>
          </w:r>
          <w:r w:rsidR="00F76CFA">
            <w:instrText xml:space="preserve"> DATE \@ "yyyy" </w:instrText>
          </w:r>
          <w:r w:rsidR="00F76CFA">
            <w:fldChar w:fldCharType="separate"/>
          </w:r>
          <w:r w:rsidR="00287683">
            <w:rPr>
              <w:noProof/>
            </w:rPr>
            <w:t>2017</w:t>
          </w:r>
          <w:r w:rsidR="00F76CF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0C7FF0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89B" w:rsidRDefault="00A2589B">
      <w:pPr>
        <w:spacing w:line="240" w:lineRule="auto"/>
      </w:pPr>
      <w:r>
        <w:separator/>
      </w:r>
    </w:p>
  </w:footnote>
  <w:footnote w:type="continuationSeparator" w:id="0">
    <w:p w:rsidR="00A2589B" w:rsidRDefault="00A258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124E3F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Mocan Ioana Elena</w:t>
    </w:r>
  </w:p>
  <w:p w:rsidR="00AD439A" w:rsidRPr="005465C2" w:rsidRDefault="00124E3F" w:rsidP="005465C2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Pr="00DB75A8" w:rsidRDefault="00E40EE2" w:rsidP="00DB75A8">
          <w:pPr>
            <w:pStyle w:val="Title"/>
            <w:jc w:val="left"/>
            <w:rPr>
              <w:rFonts w:ascii="Times New Roman" w:hAnsi="Times New Roman"/>
              <w:sz w:val="20"/>
            </w:rPr>
          </w:pPr>
          <w:r w:rsidRPr="00DB75A8">
            <w:rPr>
              <w:rFonts w:ascii="Times New Roman" w:hAnsi="Times New Roman"/>
              <w:sz w:val="20"/>
            </w:rPr>
            <w:t>Utility Payments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2589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DB75A8">
          <w:r>
            <w:t xml:space="preserve">  Date:  &lt;21</w:t>
          </w:r>
          <w:r w:rsidR="00AD439A">
            <w:t>/</w:t>
          </w:r>
          <w:r>
            <w:t>03</w:t>
          </w:r>
          <w:r w:rsidR="00AD439A">
            <w:t>/</w:t>
          </w:r>
          <w:r>
            <w:t>2017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175465"/>
    <w:multiLevelType w:val="hybridMultilevel"/>
    <w:tmpl w:val="F7866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976BDC"/>
    <w:multiLevelType w:val="hybridMultilevel"/>
    <w:tmpl w:val="44562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A6627"/>
    <w:multiLevelType w:val="hybridMultilevel"/>
    <w:tmpl w:val="070E1422"/>
    <w:lvl w:ilvl="0" w:tplc="3E98BD8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3C32CD"/>
    <w:multiLevelType w:val="hybridMultilevel"/>
    <w:tmpl w:val="3AD8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1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5"/>
  </w:num>
  <w:num w:numId="12">
    <w:abstractNumId w:val="17"/>
  </w:num>
  <w:num w:numId="13">
    <w:abstractNumId w:val="14"/>
  </w:num>
  <w:num w:numId="14">
    <w:abstractNumId w:val="29"/>
  </w:num>
  <w:num w:numId="15">
    <w:abstractNumId w:val="13"/>
  </w:num>
  <w:num w:numId="16">
    <w:abstractNumId w:val="6"/>
  </w:num>
  <w:num w:numId="17">
    <w:abstractNumId w:val="28"/>
  </w:num>
  <w:num w:numId="18">
    <w:abstractNumId w:val="20"/>
  </w:num>
  <w:num w:numId="19">
    <w:abstractNumId w:val="8"/>
  </w:num>
  <w:num w:numId="20">
    <w:abstractNumId w:val="19"/>
  </w:num>
  <w:num w:numId="21">
    <w:abstractNumId w:val="12"/>
  </w:num>
  <w:num w:numId="22">
    <w:abstractNumId w:val="26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5"/>
  </w:num>
  <w:num w:numId="28">
    <w:abstractNumId w:val="32"/>
  </w:num>
  <w:num w:numId="29">
    <w:abstractNumId w:val="18"/>
  </w:num>
  <w:num w:numId="30">
    <w:abstractNumId w:val="4"/>
  </w:num>
  <w:num w:numId="31">
    <w:abstractNumId w:val="27"/>
  </w:num>
  <w:num w:numId="32">
    <w:abstractNumId w:val="16"/>
  </w:num>
  <w:num w:numId="33">
    <w:abstractNumId w:val="7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96260"/>
    <w:rsid w:val="000978FA"/>
    <w:rsid w:val="000C7694"/>
    <w:rsid w:val="000C7FF0"/>
    <w:rsid w:val="00124E3F"/>
    <w:rsid w:val="00144941"/>
    <w:rsid w:val="00146CAA"/>
    <w:rsid w:val="00186CAE"/>
    <w:rsid w:val="001C7458"/>
    <w:rsid w:val="001D42BB"/>
    <w:rsid w:val="00287683"/>
    <w:rsid w:val="0036182D"/>
    <w:rsid w:val="003B0559"/>
    <w:rsid w:val="00481C29"/>
    <w:rsid w:val="00496983"/>
    <w:rsid w:val="004A774E"/>
    <w:rsid w:val="005465C2"/>
    <w:rsid w:val="005A3207"/>
    <w:rsid w:val="005A58C8"/>
    <w:rsid w:val="005A6C1B"/>
    <w:rsid w:val="00600853"/>
    <w:rsid w:val="006C5FBF"/>
    <w:rsid w:val="0073239A"/>
    <w:rsid w:val="00766306"/>
    <w:rsid w:val="00780817"/>
    <w:rsid w:val="007B1773"/>
    <w:rsid w:val="0085257A"/>
    <w:rsid w:val="008C0CBE"/>
    <w:rsid w:val="008E3824"/>
    <w:rsid w:val="00970B7C"/>
    <w:rsid w:val="00971AA3"/>
    <w:rsid w:val="009B5BF2"/>
    <w:rsid w:val="00A2589B"/>
    <w:rsid w:val="00A61AF1"/>
    <w:rsid w:val="00A61FD4"/>
    <w:rsid w:val="00AB15B2"/>
    <w:rsid w:val="00AC60A1"/>
    <w:rsid w:val="00AD439A"/>
    <w:rsid w:val="00B42BF7"/>
    <w:rsid w:val="00B56935"/>
    <w:rsid w:val="00B90E27"/>
    <w:rsid w:val="00B944EA"/>
    <w:rsid w:val="00BD63E6"/>
    <w:rsid w:val="00BE1B76"/>
    <w:rsid w:val="00C13DFC"/>
    <w:rsid w:val="00C24CF0"/>
    <w:rsid w:val="00C35D85"/>
    <w:rsid w:val="00CC2384"/>
    <w:rsid w:val="00D15219"/>
    <w:rsid w:val="00D31C27"/>
    <w:rsid w:val="00D80D64"/>
    <w:rsid w:val="00DB75A8"/>
    <w:rsid w:val="00DC763B"/>
    <w:rsid w:val="00DF1DF0"/>
    <w:rsid w:val="00E241F6"/>
    <w:rsid w:val="00E40EE2"/>
    <w:rsid w:val="00E41E57"/>
    <w:rsid w:val="00E55EE3"/>
    <w:rsid w:val="00E606E2"/>
    <w:rsid w:val="00F36150"/>
    <w:rsid w:val="00F669DB"/>
    <w:rsid w:val="00F76CFA"/>
    <w:rsid w:val="00FC693B"/>
    <w:rsid w:val="00FD0946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5A9219"/>
  <w15:docId w15:val="{95DD0691-81A4-4442-BBA9-82FED24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774E"/>
    <w:pPr>
      <w:tabs>
        <w:tab w:val="left" w:pos="540"/>
        <w:tab w:val="left" w:pos="1260"/>
      </w:tabs>
      <w:spacing w:after="120"/>
    </w:pPr>
    <w:rPr>
      <w:color w:val="000000"/>
      <w:shd w:val="clear" w:color="auto" w:fill="FFFFFF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7B1773"/>
  </w:style>
  <w:style w:type="character" w:customStyle="1" w:styleId="hvr">
    <w:name w:val="hvr"/>
    <w:rsid w:val="007B1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317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Ioana Mocan</cp:lastModifiedBy>
  <cp:revision>25</cp:revision>
  <cp:lastPrinted>2001-03-15T12:26:00Z</cp:lastPrinted>
  <dcterms:created xsi:type="dcterms:W3CDTF">2010-02-24T07:49:00Z</dcterms:created>
  <dcterms:modified xsi:type="dcterms:W3CDTF">2017-04-05T14:41:00Z</dcterms:modified>
</cp:coreProperties>
</file>